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C8D2" w14:textId="05E1BC1A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4"/>
            <w:szCs w:val="24"/>
          </w:rPr>
          <w:id w:val="-1863501683"/>
          <w:placeholder>
            <w:docPart w:val="A5A834CBFED743EF84A471C792D5123D"/>
          </w:placeholder>
        </w:sdtPr>
        <w:sdtEndPr>
          <w:rPr>
            <w:sz w:val="28"/>
            <w:szCs w:val="28"/>
          </w:rPr>
        </w:sdtEndPr>
        <w:sdtContent>
          <w:r w:rsidR="000517FF">
            <w:rPr>
              <w:b/>
              <w:bCs/>
              <w:sz w:val="28"/>
              <w:szCs w:val="28"/>
            </w:rPr>
            <w:t>In Class As</w:t>
          </w:r>
          <w:r w:rsidR="00987F97">
            <w:rPr>
              <w:b/>
              <w:bCs/>
              <w:sz w:val="28"/>
              <w:szCs w:val="28"/>
            </w:rPr>
            <w:t>signment</w:t>
          </w:r>
          <w:r w:rsidR="000F6D3F">
            <w:rPr>
              <w:b/>
              <w:bCs/>
              <w:sz w:val="28"/>
              <w:szCs w:val="28"/>
            </w:rPr>
            <w:t>2</w:t>
          </w:r>
          <w:r w:rsidR="004D1224">
            <w:rPr>
              <w:b/>
              <w:bCs/>
              <w:sz w:val="28"/>
              <w:szCs w:val="28"/>
            </w:rPr>
            <w:t xml:space="preserve"> (</w:t>
          </w:r>
          <w:r w:rsidR="000F6D3F">
            <w:rPr>
              <w:b/>
              <w:bCs/>
              <w:sz w:val="28"/>
              <w:szCs w:val="28"/>
            </w:rPr>
            <w:t>1</w:t>
          </w:r>
          <w:r w:rsidR="004D1224">
            <w:rPr>
              <w:b/>
              <w:bCs/>
              <w:sz w:val="28"/>
              <w:szCs w:val="28"/>
            </w:rPr>
            <w:t>00 points)</w:t>
          </w:r>
        </w:sdtContent>
      </w:sdt>
    </w:p>
    <w:p w14:paraId="44E7DC28" w14:textId="192FDF11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448212688"/>
          <w:placeholder>
            <w:docPart w:val="5CD80CC8F8744B1B9C9C0BA432C1B9FB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CS430</w:t>
          </w:r>
          <w:r w:rsidR="007F347E" w:rsidRPr="00DA6CCC">
            <w:rPr>
              <w:b/>
              <w:bCs/>
              <w:sz w:val="28"/>
              <w:szCs w:val="28"/>
            </w:rPr>
            <w:t>-0</w:t>
          </w:r>
          <w:r w:rsidR="009E0C3F" w:rsidRPr="00DA6CCC">
            <w:rPr>
              <w:b/>
              <w:bCs/>
              <w:sz w:val="28"/>
              <w:szCs w:val="28"/>
            </w:rPr>
            <w:t>1</w:t>
          </w:r>
        </w:sdtContent>
      </w:sdt>
    </w:p>
    <w:p w14:paraId="0DF5C965" w14:textId="283288A0" w:rsidR="00644AFC" w:rsidRPr="00DA6CCC" w:rsidRDefault="00000000" w:rsidP="00644AFC">
      <w:pPr>
        <w:spacing w:after="0"/>
        <w:rPr>
          <w:b/>
          <w:bCs/>
          <w:sz w:val="28"/>
          <w:szCs w:val="28"/>
        </w:rPr>
      </w:pPr>
      <w:sdt>
        <w:sdtPr>
          <w:rPr>
            <w:b/>
            <w:bCs/>
            <w:sz w:val="28"/>
            <w:szCs w:val="28"/>
          </w:rPr>
          <w:id w:val="2147000745"/>
          <w:placeholder>
            <w:docPart w:val="10063FC7C15B419285CF791DCD4A5443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Machine Learning on Cloud</w:t>
          </w:r>
        </w:sdtContent>
      </w:sdt>
    </w:p>
    <w:p w14:paraId="293BD985" w14:textId="4E3154EC" w:rsidR="009D3CFA" w:rsidRPr="00DA6CCC" w:rsidRDefault="00000000" w:rsidP="00644AFC">
      <w:pPr>
        <w:spacing w:after="0"/>
        <w:rPr>
          <w:b/>
          <w:bCs/>
          <w:sz w:val="24"/>
          <w:szCs w:val="24"/>
        </w:rPr>
      </w:pPr>
      <w:sdt>
        <w:sdtPr>
          <w:rPr>
            <w:b/>
            <w:bCs/>
            <w:sz w:val="28"/>
            <w:szCs w:val="28"/>
          </w:rPr>
          <w:id w:val="-2033875039"/>
          <w:placeholder>
            <w:docPart w:val="42AABE1AC3CB4817936E2A3E98AF42AD"/>
          </w:placeholder>
        </w:sdtPr>
        <w:sdtContent>
          <w:r w:rsidR="009E0C3F" w:rsidRPr="00DA6CCC">
            <w:rPr>
              <w:b/>
              <w:bCs/>
              <w:sz w:val="28"/>
              <w:szCs w:val="28"/>
            </w:rPr>
            <w:t>Fall</w:t>
          </w:r>
          <w:r w:rsidR="007F347E" w:rsidRPr="00DA6CCC">
            <w:rPr>
              <w:b/>
              <w:bCs/>
              <w:sz w:val="28"/>
              <w:szCs w:val="28"/>
            </w:rPr>
            <w:t xml:space="preserve"> 202</w:t>
          </w:r>
          <w:r w:rsidR="00A24EF8" w:rsidRPr="00DA6CCC">
            <w:rPr>
              <w:b/>
              <w:bCs/>
              <w:sz w:val="28"/>
              <w:szCs w:val="28"/>
            </w:rPr>
            <w:t>2</w:t>
          </w:r>
        </w:sdtContent>
      </w:sdt>
      <w:r w:rsidR="00172CD8" w:rsidRPr="00DA6CCC">
        <w:rPr>
          <w:b/>
          <w:bCs/>
          <w:sz w:val="24"/>
          <w:szCs w:val="24"/>
        </w:rPr>
        <w:br/>
      </w:r>
    </w:p>
    <w:p w14:paraId="78149523" w14:textId="08CBC5EC" w:rsidR="009D3CFA" w:rsidRPr="00DA6CCC" w:rsidRDefault="00000000" w:rsidP="009D3CFA">
      <w:pPr>
        <w:jc w:val="center"/>
        <w:rPr>
          <w:b/>
          <w:bCs/>
          <w:sz w:val="24"/>
          <w:szCs w:val="24"/>
        </w:rPr>
      </w:pPr>
      <w:sdt>
        <w:sdtPr>
          <w:rPr>
            <w:b/>
            <w:bCs/>
            <w:sz w:val="24"/>
            <w:szCs w:val="24"/>
          </w:rPr>
          <w:id w:val="-164563864"/>
          <w:placeholder>
            <w:docPart w:val="28A2FB704FC140A1B26A3657F8510AD9"/>
          </w:placeholder>
        </w:sdtPr>
        <w:sdtContent>
          <w:r w:rsidR="00BE3F4B" w:rsidRPr="00DA6CCC">
            <w:rPr>
              <w:b/>
              <w:bCs/>
              <w:sz w:val="24"/>
              <w:szCs w:val="24"/>
            </w:rPr>
            <w:t>Exploratory Data Analysis</w:t>
          </w:r>
          <w:r w:rsidR="00CC5023">
            <w:rPr>
              <w:b/>
              <w:bCs/>
              <w:sz w:val="24"/>
              <w:szCs w:val="24"/>
            </w:rPr>
            <w:t xml:space="preserve">, train the data </w:t>
          </w:r>
          <w:r w:rsidR="00995653">
            <w:rPr>
              <w:b/>
              <w:bCs/>
              <w:sz w:val="24"/>
              <w:szCs w:val="24"/>
            </w:rPr>
            <w:t>using</w:t>
          </w:r>
          <w:r w:rsidR="00F345C3">
            <w:rPr>
              <w:b/>
              <w:bCs/>
              <w:sz w:val="24"/>
              <w:szCs w:val="24"/>
            </w:rPr>
            <w:t xml:space="preserve"> regression</w:t>
          </w:r>
          <w:r w:rsidR="00995653">
            <w:rPr>
              <w:b/>
              <w:bCs/>
              <w:sz w:val="24"/>
              <w:szCs w:val="24"/>
            </w:rPr>
            <w:t xml:space="preserve"> techniques</w:t>
          </w:r>
          <w:r w:rsidR="000F6D3F">
            <w:rPr>
              <w:b/>
              <w:bCs/>
              <w:sz w:val="24"/>
              <w:szCs w:val="24"/>
            </w:rPr>
            <w:t>, Evaluate the result with Principal Component Analysis</w:t>
          </w:r>
        </w:sdtContent>
      </w:sdt>
      <w:r w:rsidR="009D3CFA" w:rsidRPr="00DA6CCC">
        <w:rPr>
          <w:b/>
          <w:bCs/>
          <w:sz w:val="24"/>
          <w:szCs w:val="24"/>
        </w:rPr>
        <w:t xml:space="preserve"> (100 points)</w:t>
      </w:r>
    </w:p>
    <w:p w14:paraId="723D79D1" w14:textId="301F82B0" w:rsidR="007F347E" w:rsidRPr="00DA6CCC" w:rsidRDefault="009D3CFA" w:rsidP="009D3CFA">
      <w:pPr>
        <w:jc w:val="both"/>
        <w:rPr>
          <w:sz w:val="24"/>
          <w:szCs w:val="24"/>
        </w:rPr>
      </w:pPr>
      <w:r w:rsidRPr="00DA6CCC">
        <w:rPr>
          <w:b/>
          <w:bCs/>
          <w:sz w:val="24"/>
          <w:szCs w:val="24"/>
        </w:rPr>
        <w:t>Goal:</w:t>
      </w:r>
      <w:r w:rsidRPr="00DA6CCC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004947901"/>
          <w:placeholder>
            <w:docPart w:val="D4CA38F7DC804C89AC4FAFB0F3D4F372"/>
          </w:placeholder>
          <w:text/>
        </w:sdtPr>
        <w:sdtContent>
          <w:r w:rsidR="00A55E0C" w:rsidRPr="00DA6CCC">
            <w:rPr>
              <w:sz w:val="24"/>
              <w:szCs w:val="24"/>
            </w:rPr>
            <w:t xml:space="preserve">The goal of this </w:t>
          </w:r>
          <w:r w:rsidR="009E0C3F" w:rsidRPr="00DA6CCC">
            <w:rPr>
              <w:sz w:val="24"/>
              <w:szCs w:val="24"/>
            </w:rPr>
            <w:t>assignment</w:t>
          </w:r>
          <w:r w:rsidR="00A55E0C" w:rsidRPr="00DA6CCC">
            <w:rPr>
              <w:sz w:val="24"/>
              <w:szCs w:val="24"/>
            </w:rPr>
            <w:t xml:space="preserve"> is </w:t>
          </w:r>
          <w:r w:rsidR="006B4634" w:rsidRPr="00DA6CCC">
            <w:rPr>
              <w:sz w:val="24"/>
              <w:szCs w:val="24"/>
            </w:rPr>
            <w:t xml:space="preserve">to </w:t>
          </w:r>
          <w:r w:rsidR="00682BF3" w:rsidRPr="00DA6CCC">
            <w:rPr>
              <w:sz w:val="24"/>
              <w:szCs w:val="24"/>
            </w:rPr>
            <w:t xml:space="preserve">use </w:t>
          </w:r>
          <w:r w:rsidR="00A80EDD" w:rsidRPr="00DA6CCC">
            <w:rPr>
              <w:sz w:val="24"/>
              <w:szCs w:val="24"/>
            </w:rPr>
            <w:t>Panda</w:t>
          </w:r>
          <w:r w:rsidR="00BE3F4B" w:rsidRPr="00DA6CCC">
            <w:rPr>
              <w:sz w:val="24"/>
              <w:szCs w:val="24"/>
            </w:rPr>
            <w:t>s/Matplotlib/Seaborn</w:t>
          </w:r>
          <w:r w:rsidR="00DC203A" w:rsidRPr="00DA6CCC">
            <w:rPr>
              <w:sz w:val="24"/>
              <w:szCs w:val="24"/>
            </w:rPr>
            <w:t xml:space="preserve"> to</w:t>
          </w:r>
          <w:r w:rsidR="000873FD" w:rsidRPr="00DA6CCC">
            <w:rPr>
              <w:sz w:val="24"/>
              <w:szCs w:val="24"/>
            </w:rPr>
            <w:t xml:space="preserve"> </w:t>
          </w:r>
          <w:r w:rsidR="009E0C3F" w:rsidRPr="00DA6CCC">
            <w:rPr>
              <w:sz w:val="24"/>
              <w:szCs w:val="24"/>
            </w:rPr>
            <w:t xml:space="preserve">explore the dataset, use </w:t>
          </w:r>
          <w:r w:rsidR="008B0D54" w:rsidRPr="00DA6CCC">
            <w:rPr>
              <w:sz w:val="24"/>
              <w:szCs w:val="24"/>
            </w:rPr>
            <w:t>S</w:t>
          </w:r>
          <w:r w:rsidR="009E0C3F" w:rsidRPr="00DA6CCC">
            <w:rPr>
              <w:sz w:val="24"/>
              <w:szCs w:val="24"/>
            </w:rPr>
            <w:t xml:space="preserve">ciket-learn libraries </w:t>
          </w:r>
          <w:r w:rsidR="00954112">
            <w:rPr>
              <w:sz w:val="24"/>
              <w:szCs w:val="24"/>
            </w:rPr>
            <w:t xml:space="preserve">do the data preprocessing, split the </w:t>
          </w:r>
          <w:r w:rsidR="003675FD" w:rsidRPr="00DA6CCC">
            <w:rPr>
              <w:sz w:val="24"/>
              <w:szCs w:val="24"/>
            </w:rPr>
            <w:t xml:space="preserve">data </w:t>
          </w:r>
          <w:r w:rsidR="00AB2CD8">
            <w:rPr>
              <w:sz w:val="24"/>
              <w:szCs w:val="24"/>
            </w:rPr>
            <w:t xml:space="preserve">and </w:t>
          </w:r>
          <w:r w:rsidR="00CC5023">
            <w:rPr>
              <w:sz w:val="24"/>
              <w:szCs w:val="24"/>
            </w:rPr>
            <w:t>train</w:t>
          </w:r>
          <w:r w:rsidR="00AB2CD8">
            <w:rPr>
              <w:sz w:val="24"/>
              <w:szCs w:val="24"/>
            </w:rPr>
            <w:t xml:space="preserve"> </w:t>
          </w:r>
          <w:r w:rsidR="00CC5023">
            <w:rPr>
              <w:sz w:val="24"/>
              <w:szCs w:val="24"/>
            </w:rPr>
            <w:t xml:space="preserve">models </w:t>
          </w:r>
          <w:r w:rsidR="00AB2CD8">
            <w:rPr>
              <w:sz w:val="24"/>
              <w:szCs w:val="24"/>
            </w:rPr>
            <w:t xml:space="preserve">with </w:t>
          </w:r>
          <w:r w:rsidR="00444743">
            <w:rPr>
              <w:sz w:val="24"/>
              <w:szCs w:val="24"/>
            </w:rPr>
            <w:t>Regression Technique</w:t>
          </w:r>
          <w:r w:rsidR="000F6D3F">
            <w:rPr>
              <w:sz w:val="24"/>
              <w:szCs w:val="24"/>
            </w:rPr>
            <w:t>, compare the result with PCA regression</w:t>
          </w:r>
          <w:r w:rsidR="00E50EEC" w:rsidRPr="00DA6CCC">
            <w:rPr>
              <w:sz w:val="24"/>
              <w:szCs w:val="24"/>
            </w:rPr>
            <w:t>.</w:t>
          </w:r>
          <w:r w:rsidR="000F5C22" w:rsidRPr="00DA6CCC">
            <w:rPr>
              <w:sz w:val="24"/>
              <w:szCs w:val="24"/>
            </w:rPr>
            <w:t xml:space="preserve"> </w:t>
          </w:r>
        </w:sdtContent>
      </w:sdt>
    </w:p>
    <w:p w14:paraId="1FE733D8" w14:textId="61505836" w:rsidR="004351A6" w:rsidRDefault="004351A6" w:rsidP="00795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dataset you will have to use : </w:t>
      </w:r>
    </w:p>
    <w:p w14:paraId="67B93167" w14:textId="3560484F" w:rsidR="000F6D3F" w:rsidRPr="000F6D3F" w:rsidRDefault="000F6D3F" w:rsidP="00795F9A">
      <w:pPr>
        <w:rPr>
          <w:sz w:val="24"/>
          <w:szCs w:val="28"/>
        </w:rPr>
      </w:pPr>
      <w:hyperlink r:id="rId9" w:history="1">
        <w:r w:rsidRPr="000F6D3F">
          <w:rPr>
            <w:rStyle w:val="Hyperlink"/>
            <w:sz w:val="24"/>
            <w:szCs w:val="28"/>
          </w:rPr>
          <w:t>https://www.kaggle.com/code/kingsleyofori/housing-new-dataset/data</w:t>
        </w:r>
      </w:hyperlink>
    </w:p>
    <w:p w14:paraId="5C2DCE41" w14:textId="251504B4" w:rsidR="000517FF" w:rsidRPr="00795F9A" w:rsidRDefault="003E7B74" w:rsidP="00795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target variable is </w:t>
      </w:r>
      <w:r w:rsidR="000F6D3F">
        <w:rPr>
          <w:b/>
          <w:bCs/>
          <w:sz w:val="24"/>
          <w:szCs w:val="24"/>
        </w:rPr>
        <w:t>housing price</w:t>
      </w:r>
      <w:r>
        <w:rPr>
          <w:b/>
          <w:bCs/>
          <w:sz w:val="24"/>
          <w:szCs w:val="24"/>
        </w:rPr>
        <w:t xml:space="preserve"> calculati</w:t>
      </w:r>
      <w:r w:rsidR="00507E33">
        <w:rPr>
          <w:b/>
          <w:bCs/>
          <w:sz w:val="24"/>
          <w:szCs w:val="24"/>
        </w:rPr>
        <w:t xml:space="preserve">on. </w:t>
      </w:r>
      <w:r w:rsidR="000F6D3F">
        <w:rPr>
          <w:b/>
          <w:bCs/>
          <w:sz w:val="24"/>
          <w:szCs w:val="24"/>
        </w:rPr>
        <w:t>D</w:t>
      </w:r>
      <w:r w:rsidR="009260F0" w:rsidRPr="00795F9A">
        <w:rPr>
          <w:b/>
          <w:bCs/>
          <w:sz w:val="24"/>
          <w:szCs w:val="24"/>
        </w:rPr>
        <w:t>etect the best model</w:t>
      </w:r>
      <w:r w:rsidR="00444743">
        <w:rPr>
          <w:b/>
          <w:bCs/>
          <w:sz w:val="24"/>
          <w:szCs w:val="24"/>
        </w:rPr>
        <w:t xml:space="preserve"> for </w:t>
      </w:r>
      <w:r w:rsidR="000F6D3F">
        <w:rPr>
          <w:b/>
          <w:bCs/>
          <w:sz w:val="24"/>
          <w:szCs w:val="24"/>
        </w:rPr>
        <w:t>housing price</w:t>
      </w:r>
      <w:r w:rsidR="00444743">
        <w:rPr>
          <w:b/>
          <w:bCs/>
          <w:sz w:val="24"/>
          <w:szCs w:val="24"/>
        </w:rPr>
        <w:t xml:space="preserve"> </w:t>
      </w:r>
      <w:r w:rsidR="000F6D3F">
        <w:rPr>
          <w:b/>
          <w:bCs/>
          <w:sz w:val="24"/>
          <w:szCs w:val="24"/>
        </w:rPr>
        <w:t>calculation</w:t>
      </w:r>
      <w:r w:rsidR="009260F0" w:rsidRPr="00795F9A">
        <w:rPr>
          <w:b/>
          <w:bCs/>
          <w:sz w:val="24"/>
          <w:szCs w:val="24"/>
        </w:rPr>
        <w:t xml:space="preserve"> </w:t>
      </w:r>
      <w:r w:rsidR="000517FF" w:rsidRPr="00795F9A">
        <w:rPr>
          <w:b/>
          <w:bCs/>
          <w:sz w:val="24"/>
          <w:szCs w:val="24"/>
        </w:rPr>
        <w:t>out of:</w:t>
      </w:r>
    </w:p>
    <w:p w14:paraId="1CED0679" w14:textId="1F8F9F7E" w:rsidR="005605B4" w:rsidRDefault="005605B4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Linear Regression</w:t>
      </w:r>
    </w:p>
    <w:p w14:paraId="4F62C212" w14:textId="32623C37" w:rsidR="00645F0F" w:rsidRDefault="000F6D3F" w:rsidP="005605B4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Random Forest</w:t>
      </w:r>
      <w:r w:rsidR="00645F0F">
        <w:rPr>
          <w:b/>
          <w:bCs/>
          <w:sz w:val="24"/>
          <w:szCs w:val="24"/>
        </w:rPr>
        <w:t xml:space="preserve"> </w:t>
      </w:r>
      <w:r w:rsidR="00590BCC">
        <w:rPr>
          <w:b/>
          <w:bCs/>
          <w:sz w:val="24"/>
          <w:szCs w:val="24"/>
        </w:rPr>
        <w:t>Regression</w:t>
      </w:r>
    </w:p>
    <w:p w14:paraId="1DEA7F24" w14:textId="77777777" w:rsidR="000F6D3F" w:rsidRDefault="000F6D3F" w:rsidP="000F6D3F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PCA with </w:t>
      </w:r>
      <w:r>
        <w:rPr>
          <w:b/>
          <w:bCs/>
          <w:sz w:val="24"/>
          <w:szCs w:val="24"/>
        </w:rPr>
        <w:t>Linear Regression</w:t>
      </w:r>
    </w:p>
    <w:p w14:paraId="63D1B5B3" w14:textId="213B92E7" w:rsidR="000F6D3F" w:rsidRDefault="000F6D3F" w:rsidP="000F6D3F">
      <w:pPr>
        <w:pStyle w:val="ListParagraph"/>
        <w:numPr>
          <w:ilvl w:val="1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PCA with </w:t>
      </w:r>
      <w:r>
        <w:rPr>
          <w:b/>
          <w:bCs/>
          <w:sz w:val="24"/>
          <w:szCs w:val="24"/>
        </w:rPr>
        <w:t>Random Forest Regression</w:t>
      </w:r>
    </w:p>
    <w:p w14:paraId="057F5CD2" w14:textId="77777777" w:rsidR="000F6D3F" w:rsidRDefault="000F6D3F" w:rsidP="000F6D3F">
      <w:pPr>
        <w:pStyle w:val="ListParagraph"/>
        <w:ind w:left="1800"/>
        <w:rPr>
          <w:b/>
          <w:bCs/>
          <w:sz w:val="24"/>
          <w:szCs w:val="24"/>
        </w:rPr>
      </w:pPr>
    </w:p>
    <w:p w14:paraId="7DACE71D" w14:textId="58A085D8" w:rsidR="000F6D3F" w:rsidRPr="000F6D3F" w:rsidRDefault="000F6D3F" w:rsidP="000F6D3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Make sure scale your data before using for PCA</w:t>
      </w:r>
    </w:p>
    <w:p w14:paraId="77D59E47" w14:textId="288ADD33" w:rsidR="00987F97" w:rsidRPr="004351A6" w:rsidRDefault="00B66B0F" w:rsidP="004351A6">
      <w:pPr>
        <w:rPr>
          <w:sz w:val="24"/>
          <w:szCs w:val="24"/>
        </w:rPr>
      </w:pPr>
      <w:r w:rsidRPr="004351A6">
        <w:rPr>
          <w:sz w:val="24"/>
          <w:szCs w:val="24"/>
        </w:rPr>
        <w:t xml:space="preserve">Ensure your notebook is organized and has proper </w:t>
      </w:r>
      <w:r w:rsidRPr="004351A6">
        <w:rPr>
          <w:b/>
          <w:bCs/>
          <w:sz w:val="24"/>
          <w:szCs w:val="24"/>
        </w:rPr>
        <w:t xml:space="preserve">Markdown </w:t>
      </w:r>
      <w:r w:rsidR="00795F9A" w:rsidRPr="004351A6">
        <w:rPr>
          <w:b/>
          <w:bCs/>
          <w:sz w:val="24"/>
          <w:szCs w:val="24"/>
        </w:rPr>
        <w:t>comments on</w:t>
      </w:r>
      <w:r w:rsidR="001A5632" w:rsidRPr="004351A6">
        <w:rPr>
          <w:b/>
          <w:bCs/>
          <w:sz w:val="24"/>
          <w:szCs w:val="24"/>
        </w:rPr>
        <w:t xml:space="preserve"> </w:t>
      </w:r>
      <w:r w:rsidR="00BC386D" w:rsidRPr="004351A6">
        <w:rPr>
          <w:b/>
          <w:bCs/>
          <w:sz w:val="24"/>
          <w:szCs w:val="24"/>
        </w:rPr>
        <w:t>data preprocessing</w:t>
      </w:r>
      <w:r w:rsidR="001A5632" w:rsidRPr="004351A6">
        <w:rPr>
          <w:b/>
          <w:bCs/>
          <w:sz w:val="24"/>
          <w:szCs w:val="24"/>
        </w:rPr>
        <w:t>,</w:t>
      </w:r>
      <w:r w:rsidR="00795F9A" w:rsidRPr="004351A6">
        <w:rPr>
          <w:b/>
          <w:bCs/>
          <w:sz w:val="24"/>
          <w:szCs w:val="24"/>
        </w:rPr>
        <w:t xml:space="preserve"> model </w:t>
      </w:r>
      <w:r w:rsidR="00BC386D" w:rsidRPr="004351A6">
        <w:rPr>
          <w:b/>
          <w:bCs/>
          <w:sz w:val="24"/>
          <w:szCs w:val="24"/>
        </w:rPr>
        <w:t>performed</w:t>
      </w:r>
      <w:r w:rsidRPr="004351A6">
        <w:rPr>
          <w:b/>
          <w:bCs/>
          <w:sz w:val="24"/>
          <w:szCs w:val="24"/>
        </w:rPr>
        <w:t>,</w:t>
      </w:r>
      <w:r w:rsidRPr="004351A6">
        <w:rPr>
          <w:sz w:val="24"/>
          <w:szCs w:val="24"/>
        </w:rPr>
        <w:t xml:space="preserve"> etc.  You can assume that after someone see the raw notebook</w:t>
      </w:r>
      <w:r w:rsidR="00C7132F" w:rsidRPr="004351A6">
        <w:rPr>
          <w:sz w:val="24"/>
          <w:szCs w:val="24"/>
        </w:rPr>
        <w:t>, so it should be clear.</w:t>
      </w:r>
    </w:p>
    <w:p w14:paraId="353E2330" w14:textId="05F158E7" w:rsidR="00987F97" w:rsidRPr="000F6D3F" w:rsidRDefault="00DA6CCC" w:rsidP="000F6D3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87F97">
        <w:rPr>
          <w:b/>
          <w:bCs/>
          <w:sz w:val="24"/>
          <w:szCs w:val="24"/>
        </w:rPr>
        <w:t>Assignment</w:t>
      </w:r>
      <w:r w:rsidR="009D3CFA" w:rsidRPr="00987F97">
        <w:rPr>
          <w:b/>
          <w:bCs/>
          <w:sz w:val="24"/>
          <w:szCs w:val="24"/>
        </w:rPr>
        <w:t xml:space="preserve"> Submission: </w:t>
      </w:r>
      <w:sdt>
        <w:sdtPr>
          <w:rPr>
            <w:sz w:val="24"/>
            <w:szCs w:val="24"/>
          </w:rPr>
          <w:id w:val="728735635"/>
          <w:placeholder>
            <w:docPart w:val="9A5EFCB14A724928A711B6EAF907D4CC"/>
          </w:placeholder>
          <w:text/>
        </w:sdtPr>
        <w:sdtContent>
          <w:r w:rsidR="001D018E" w:rsidRPr="00987F97">
            <w:rPr>
              <w:sz w:val="24"/>
              <w:szCs w:val="24"/>
            </w:rPr>
            <w:t>Upload a link to your GitHub repository</w:t>
          </w:r>
          <w:r w:rsidR="002D39F5" w:rsidRPr="00987F97">
            <w:rPr>
              <w:sz w:val="24"/>
              <w:szCs w:val="24"/>
            </w:rPr>
            <w:t xml:space="preserve"> for the project in the area provided in Moodle</w:t>
          </w:r>
          <w:r w:rsidR="001D018E" w:rsidRPr="00987F97">
            <w:rPr>
              <w:sz w:val="24"/>
              <w:szCs w:val="24"/>
            </w:rPr>
            <w:t xml:space="preserve"> </w:t>
          </w:r>
          <w:r w:rsidR="004E0B61" w:rsidRPr="00987F97">
            <w:rPr>
              <w:sz w:val="24"/>
              <w:szCs w:val="24"/>
            </w:rPr>
            <w:t>b</w:t>
          </w:r>
          <w:r w:rsidR="001D018E" w:rsidRPr="00987F97">
            <w:rPr>
              <w:sz w:val="24"/>
              <w:szCs w:val="24"/>
            </w:rPr>
            <w:t>y the deadline specified.</w:t>
          </w:r>
        </w:sdtContent>
      </w:sdt>
    </w:p>
    <w:sectPr w:rsidR="00987F97" w:rsidRPr="000F6D3F" w:rsidSect="00972528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58C6"/>
    <w:multiLevelType w:val="hybridMultilevel"/>
    <w:tmpl w:val="280CB0DA"/>
    <w:lvl w:ilvl="0" w:tplc="4DE23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34E56"/>
    <w:multiLevelType w:val="hybridMultilevel"/>
    <w:tmpl w:val="BBE6E20E"/>
    <w:lvl w:ilvl="0" w:tplc="31D644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52B96"/>
    <w:multiLevelType w:val="hybridMultilevel"/>
    <w:tmpl w:val="E64E0394"/>
    <w:lvl w:ilvl="0" w:tplc="9BAC939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A4BE1"/>
    <w:multiLevelType w:val="hybridMultilevel"/>
    <w:tmpl w:val="F4143B4A"/>
    <w:lvl w:ilvl="0" w:tplc="A3081A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D31AC1"/>
    <w:multiLevelType w:val="hybridMultilevel"/>
    <w:tmpl w:val="43163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419F8"/>
    <w:multiLevelType w:val="hybridMultilevel"/>
    <w:tmpl w:val="2DD49B5A"/>
    <w:lvl w:ilvl="0" w:tplc="AC82A1A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167C25"/>
    <w:multiLevelType w:val="hybridMultilevel"/>
    <w:tmpl w:val="DA0C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56AF0"/>
    <w:multiLevelType w:val="hybridMultilevel"/>
    <w:tmpl w:val="A888F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06461"/>
    <w:multiLevelType w:val="hybridMultilevel"/>
    <w:tmpl w:val="37D66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859E9"/>
    <w:multiLevelType w:val="hybridMultilevel"/>
    <w:tmpl w:val="D1F06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53780"/>
    <w:multiLevelType w:val="hybridMultilevel"/>
    <w:tmpl w:val="CB94A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82EF1"/>
    <w:multiLevelType w:val="hybridMultilevel"/>
    <w:tmpl w:val="B518CD54"/>
    <w:lvl w:ilvl="0" w:tplc="67162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7338E4"/>
    <w:multiLevelType w:val="hybridMultilevel"/>
    <w:tmpl w:val="82D2146A"/>
    <w:lvl w:ilvl="0" w:tplc="0B623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30832957">
    <w:abstractNumId w:val="4"/>
  </w:num>
  <w:num w:numId="2" w16cid:durableId="15814277">
    <w:abstractNumId w:val="12"/>
  </w:num>
  <w:num w:numId="3" w16cid:durableId="1255090564">
    <w:abstractNumId w:val="3"/>
  </w:num>
  <w:num w:numId="4" w16cid:durableId="1933246537">
    <w:abstractNumId w:val="7"/>
  </w:num>
  <w:num w:numId="5" w16cid:durableId="1036856931">
    <w:abstractNumId w:val="10"/>
  </w:num>
  <w:num w:numId="6" w16cid:durableId="1568109397">
    <w:abstractNumId w:val="6"/>
  </w:num>
  <w:num w:numId="7" w16cid:durableId="475685893">
    <w:abstractNumId w:val="2"/>
  </w:num>
  <w:num w:numId="8" w16cid:durableId="1895694517">
    <w:abstractNumId w:val="9"/>
  </w:num>
  <w:num w:numId="9" w16cid:durableId="638262477">
    <w:abstractNumId w:val="8"/>
  </w:num>
  <w:num w:numId="10" w16cid:durableId="1384404925">
    <w:abstractNumId w:val="11"/>
  </w:num>
  <w:num w:numId="11" w16cid:durableId="828323541">
    <w:abstractNumId w:val="5"/>
  </w:num>
  <w:num w:numId="12" w16cid:durableId="1943225522">
    <w:abstractNumId w:val="1"/>
  </w:num>
  <w:num w:numId="13" w16cid:durableId="62967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1MLE0N7M0MjU0NzRR0lEKTi0uzszPAykwqQUARa152iwAAAA="/>
  </w:docVars>
  <w:rsids>
    <w:rsidRoot w:val="007F347E"/>
    <w:rsid w:val="00001160"/>
    <w:rsid w:val="00001819"/>
    <w:rsid w:val="000070D1"/>
    <w:rsid w:val="0001330C"/>
    <w:rsid w:val="00014603"/>
    <w:rsid w:val="00015D78"/>
    <w:rsid w:val="00023975"/>
    <w:rsid w:val="00040D7A"/>
    <w:rsid w:val="000420AD"/>
    <w:rsid w:val="000466DA"/>
    <w:rsid w:val="000517FF"/>
    <w:rsid w:val="000568BF"/>
    <w:rsid w:val="0006622D"/>
    <w:rsid w:val="000873FD"/>
    <w:rsid w:val="000A6021"/>
    <w:rsid w:val="000A6B89"/>
    <w:rsid w:val="000A6D28"/>
    <w:rsid w:val="000B270E"/>
    <w:rsid w:val="000B7C01"/>
    <w:rsid w:val="000C4227"/>
    <w:rsid w:val="000C58DF"/>
    <w:rsid w:val="000D4289"/>
    <w:rsid w:val="000E32AC"/>
    <w:rsid w:val="000E74D6"/>
    <w:rsid w:val="000F0B02"/>
    <w:rsid w:val="000F5C22"/>
    <w:rsid w:val="000F6D3F"/>
    <w:rsid w:val="001250B2"/>
    <w:rsid w:val="00127AB2"/>
    <w:rsid w:val="00146CE3"/>
    <w:rsid w:val="0017155F"/>
    <w:rsid w:val="0017182F"/>
    <w:rsid w:val="00172CD8"/>
    <w:rsid w:val="00175D24"/>
    <w:rsid w:val="00176A81"/>
    <w:rsid w:val="00180366"/>
    <w:rsid w:val="001A2022"/>
    <w:rsid w:val="001A5632"/>
    <w:rsid w:val="001B6CA2"/>
    <w:rsid w:val="001C2132"/>
    <w:rsid w:val="001D018E"/>
    <w:rsid w:val="001E310A"/>
    <w:rsid w:val="001E4644"/>
    <w:rsid w:val="001F5366"/>
    <w:rsid w:val="00204546"/>
    <w:rsid w:val="00207F19"/>
    <w:rsid w:val="00220397"/>
    <w:rsid w:val="00220B06"/>
    <w:rsid w:val="00222F36"/>
    <w:rsid w:val="002301F4"/>
    <w:rsid w:val="00232FA1"/>
    <w:rsid w:val="002419B5"/>
    <w:rsid w:val="002602ED"/>
    <w:rsid w:val="00266268"/>
    <w:rsid w:val="00271C99"/>
    <w:rsid w:val="00275961"/>
    <w:rsid w:val="002A036C"/>
    <w:rsid w:val="002C66D3"/>
    <w:rsid w:val="002D39F5"/>
    <w:rsid w:val="00315AFA"/>
    <w:rsid w:val="00323BDF"/>
    <w:rsid w:val="003572EE"/>
    <w:rsid w:val="00366B72"/>
    <w:rsid w:val="003675FD"/>
    <w:rsid w:val="00386E8C"/>
    <w:rsid w:val="00390ECF"/>
    <w:rsid w:val="003B0B32"/>
    <w:rsid w:val="003B1899"/>
    <w:rsid w:val="003B3BBF"/>
    <w:rsid w:val="003C6D3B"/>
    <w:rsid w:val="003D20D0"/>
    <w:rsid w:val="003D603A"/>
    <w:rsid w:val="003E7B74"/>
    <w:rsid w:val="003F5EB9"/>
    <w:rsid w:val="00407604"/>
    <w:rsid w:val="00424832"/>
    <w:rsid w:val="00426A9C"/>
    <w:rsid w:val="00432025"/>
    <w:rsid w:val="0043324F"/>
    <w:rsid w:val="00434A30"/>
    <w:rsid w:val="004351A6"/>
    <w:rsid w:val="00443C4E"/>
    <w:rsid w:val="00444743"/>
    <w:rsid w:val="00450484"/>
    <w:rsid w:val="00460C35"/>
    <w:rsid w:val="004777D0"/>
    <w:rsid w:val="004825FF"/>
    <w:rsid w:val="00490BF2"/>
    <w:rsid w:val="00497A71"/>
    <w:rsid w:val="004A58C9"/>
    <w:rsid w:val="004A60B1"/>
    <w:rsid w:val="004B122F"/>
    <w:rsid w:val="004B5EC5"/>
    <w:rsid w:val="004B62BA"/>
    <w:rsid w:val="004B7EEF"/>
    <w:rsid w:val="004C5E91"/>
    <w:rsid w:val="004D1224"/>
    <w:rsid w:val="004D2D99"/>
    <w:rsid w:val="004E0B61"/>
    <w:rsid w:val="004E57AF"/>
    <w:rsid w:val="004F3DD8"/>
    <w:rsid w:val="00507E33"/>
    <w:rsid w:val="00531545"/>
    <w:rsid w:val="0053654C"/>
    <w:rsid w:val="00543F30"/>
    <w:rsid w:val="005605B4"/>
    <w:rsid w:val="005607B8"/>
    <w:rsid w:val="005735C3"/>
    <w:rsid w:val="005876C3"/>
    <w:rsid w:val="00590BCC"/>
    <w:rsid w:val="005A0E9A"/>
    <w:rsid w:val="005E1355"/>
    <w:rsid w:val="005E52AD"/>
    <w:rsid w:val="00604D6F"/>
    <w:rsid w:val="006248F9"/>
    <w:rsid w:val="00626E52"/>
    <w:rsid w:val="006270FD"/>
    <w:rsid w:val="0063496B"/>
    <w:rsid w:val="00644AFC"/>
    <w:rsid w:val="00645F0F"/>
    <w:rsid w:val="00666DE4"/>
    <w:rsid w:val="006671D7"/>
    <w:rsid w:val="00667C0B"/>
    <w:rsid w:val="006747D4"/>
    <w:rsid w:val="00675A4D"/>
    <w:rsid w:val="0068272D"/>
    <w:rsid w:val="00682BF3"/>
    <w:rsid w:val="006B4634"/>
    <w:rsid w:val="006C5AA6"/>
    <w:rsid w:val="006D0A53"/>
    <w:rsid w:val="006D2AB0"/>
    <w:rsid w:val="006E2190"/>
    <w:rsid w:val="006E393D"/>
    <w:rsid w:val="00700DF1"/>
    <w:rsid w:val="007272F1"/>
    <w:rsid w:val="0073281D"/>
    <w:rsid w:val="0073679F"/>
    <w:rsid w:val="00736F4D"/>
    <w:rsid w:val="007372D0"/>
    <w:rsid w:val="0077096E"/>
    <w:rsid w:val="00794D23"/>
    <w:rsid w:val="00795F9A"/>
    <w:rsid w:val="007B02A9"/>
    <w:rsid w:val="007B79B0"/>
    <w:rsid w:val="007D0E60"/>
    <w:rsid w:val="007D678B"/>
    <w:rsid w:val="007D79CB"/>
    <w:rsid w:val="007E0F02"/>
    <w:rsid w:val="007E3E89"/>
    <w:rsid w:val="007F347E"/>
    <w:rsid w:val="007F7B05"/>
    <w:rsid w:val="007F7D51"/>
    <w:rsid w:val="00806933"/>
    <w:rsid w:val="00806B1A"/>
    <w:rsid w:val="00817C8C"/>
    <w:rsid w:val="00842E1C"/>
    <w:rsid w:val="0084577F"/>
    <w:rsid w:val="00851796"/>
    <w:rsid w:val="00883407"/>
    <w:rsid w:val="00895450"/>
    <w:rsid w:val="008B0D54"/>
    <w:rsid w:val="008B2AEE"/>
    <w:rsid w:val="008B560F"/>
    <w:rsid w:val="008B6C48"/>
    <w:rsid w:val="008C16E1"/>
    <w:rsid w:val="008C2697"/>
    <w:rsid w:val="008E0EAA"/>
    <w:rsid w:val="008F1844"/>
    <w:rsid w:val="008F40E6"/>
    <w:rsid w:val="00905751"/>
    <w:rsid w:val="009078B7"/>
    <w:rsid w:val="009260F0"/>
    <w:rsid w:val="009277EF"/>
    <w:rsid w:val="00932339"/>
    <w:rsid w:val="0094248C"/>
    <w:rsid w:val="00945466"/>
    <w:rsid w:val="00954112"/>
    <w:rsid w:val="009568CF"/>
    <w:rsid w:val="009600D2"/>
    <w:rsid w:val="00972528"/>
    <w:rsid w:val="00973AE3"/>
    <w:rsid w:val="00987F97"/>
    <w:rsid w:val="00990368"/>
    <w:rsid w:val="00995653"/>
    <w:rsid w:val="00996432"/>
    <w:rsid w:val="009A2C95"/>
    <w:rsid w:val="009D3CFA"/>
    <w:rsid w:val="009E0C3F"/>
    <w:rsid w:val="009E605A"/>
    <w:rsid w:val="009E7EF3"/>
    <w:rsid w:val="009F06E7"/>
    <w:rsid w:val="009F74C0"/>
    <w:rsid w:val="00A24EF8"/>
    <w:rsid w:val="00A3438D"/>
    <w:rsid w:val="00A3595F"/>
    <w:rsid w:val="00A36244"/>
    <w:rsid w:val="00A55E0C"/>
    <w:rsid w:val="00A655D8"/>
    <w:rsid w:val="00A80EDD"/>
    <w:rsid w:val="00A8361C"/>
    <w:rsid w:val="00A91EDE"/>
    <w:rsid w:val="00A92B6C"/>
    <w:rsid w:val="00AB2CD8"/>
    <w:rsid w:val="00AB4EC9"/>
    <w:rsid w:val="00AB6A2A"/>
    <w:rsid w:val="00AC3E7A"/>
    <w:rsid w:val="00AC7A0C"/>
    <w:rsid w:val="00AD108D"/>
    <w:rsid w:val="00AD4058"/>
    <w:rsid w:val="00AE20F6"/>
    <w:rsid w:val="00AE4588"/>
    <w:rsid w:val="00AF3B3B"/>
    <w:rsid w:val="00AF685B"/>
    <w:rsid w:val="00B12B69"/>
    <w:rsid w:val="00B17A57"/>
    <w:rsid w:val="00B31E2D"/>
    <w:rsid w:val="00B41F7F"/>
    <w:rsid w:val="00B62499"/>
    <w:rsid w:val="00B644A9"/>
    <w:rsid w:val="00B663B2"/>
    <w:rsid w:val="00B66B0F"/>
    <w:rsid w:val="00B670DF"/>
    <w:rsid w:val="00B81CC7"/>
    <w:rsid w:val="00B82A2F"/>
    <w:rsid w:val="00B8304B"/>
    <w:rsid w:val="00B847CC"/>
    <w:rsid w:val="00B87138"/>
    <w:rsid w:val="00B93A34"/>
    <w:rsid w:val="00BB7489"/>
    <w:rsid w:val="00BC275D"/>
    <w:rsid w:val="00BC386D"/>
    <w:rsid w:val="00BD25D8"/>
    <w:rsid w:val="00BD7872"/>
    <w:rsid w:val="00BE125E"/>
    <w:rsid w:val="00BE3F4B"/>
    <w:rsid w:val="00BF2DD5"/>
    <w:rsid w:val="00BF3110"/>
    <w:rsid w:val="00BF4467"/>
    <w:rsid w:val="00BF5450"/>
    <w:rsid w:val="00C05820"/>
    <w:rsid w:val="00C210E0"/>
    <w:rsid w:val="00C307F2"/>
    <w:rsid w:val="00C37BBB"/>
    <w:rsid w:val="00C41EC7"/>
    <w:rsid w:val="00C54F7A"/>
    <w:rsid w:val="00C552A9"/>
    <w:rsid w:val="00C57994"/>
    <w:rsid w:val="00C60B1A"/>
    <w:rsid w:val="00C6725A"/>
    <w:rsid w:val="00C7132F"/>
    <w:rsid w:val="00C7543E"/>
    <w:rsid w:val="00C75946"/>
    <w:rsid w:val="00C85413"/>
    <w:rsid w:val="00CA6A73"/>
    <w:rsid w:val="00CB5594"/>
    <w:rsid w:val="00CC4255"/>
    <w:rsid w:val="00CC5023"/>
    <w:rsid w:val="00CD3582"/>
    <w:rsid w:val="00CD55E1"/>
    <w:rsid w:val="00CE2EF1"/>
    <w:rsid w:val="00CF0DC1"/>
    <w:rsid w:val="00CF7A37"/>
    <w:rsid w:val="00CF7B21"/>
    <w:rsid w:val="00D121F2"/>
    <w:rsid w:val="00D14DD7"/>
    <w:rsid w:val="00D20531"/>
    <w:rsid w:val="00D267BE"/>
    <w:rsid w:val="00D30F52"/>
    <w:rsid w:val="00D329B6"/>
    <w:rsid w:val="00D41389"/>
    <w:rsid w:val="00D6476D"/>
    <w:rsid w:val="00D667F9"/>
    <w:rsid w:val="00D77DA8"/>
    <w:rsid w:val="00D81EDA"/>
    <w:rsid w:val="00D8283E"/>
    <w:rsid w:val="00D82F3F"/>
    <w:rsid w:val="00D8322A"/>
    <w:rsid w:val="00D93E70"/>
    <w:rsid w:val="00DA6CCC"/>
    <w:rsid w:val="00DB4E33"/>
    <w:rsid w:val="00DC203A"/>
    <w:rsid w:val="00DD1DC1"/>
    <w:rsid w:val="00DD38C3"/>
    <w:rsid w:val="00DD51A2"/>
    <w:rsid w:val="00DE52F3"/>
    <w:rsid w:val="00DF1760"/>
    <w:rsid w:val="00DF3CC7"/>
    <w:rsid w:val="00DF426D"/>
    <w:rsid w:val="00DF54E9"/>
    <w:rsid w:val="00DF634E"/>
    <w:rsid w:val="00E03C34"/>
    <w:rsid w:val="00E13A1D"/>
    <w:rsid w:val="00E2317B"/>
    <w:rsid w:val="00E346ED"/>
    <w:rsid w:val="00E50EEC"/>
    <w:rsid w:val="00E5324D"/>
    <w:rsid w:val="00E74013"/>
    <w:rsid w:val="00E80937"/>
    <w:rsid w:val="00E97F82"/>
    <w:rsid w:val="00EC3720"/>
    <w:rsid w:val="00EE1229"/>
    <w:rsid w:val="00EE212C"/>
    <w:rsid w:val="00EE2392"/>
    <w:rsid w:val="00EE6F45"/>
    <w:rsid w:val="00EF6F7C"/>
    <w:rsid w:val="00F06BEF"/>
    <w:rsid w:val="00F10663"/>
    <w:rsid w:val="00F1361A"/>
    <w:rsid w:val="00F179EB"/>
    <w:rsid w:val="00F345C3"/>
    <w:rsid w:val="00F37053"/>
    <w:rsid w:val="00F44170"/>
    <w:rsid w:val="00F444EF"/>
    <w:rsid w:val="00F56708"/>
    <w:rsid w:val="00F7777B"/>
    <w:rsid w:val="00F8585A"/>
    <w:rsid w:val="00F9082D"/>
    <w:rsid w:val="00F9112F"/>
    <w:rsid w:val="00FC379D"/>
    <w:rsid w:val="00FE2BB5"/>
    <w:rsid w:val="00FE319E"/>
    <w:rsid w:val="00FE3AE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67FF"/>
  <w15:chartTrackingRefBased/>
  <w15:docId w15:val="{22F7CCE9-0B59-494E-8CE2-B2C7A82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5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172CD8"/>
    <w:pPr>
      <w:ind w:left="720"/>
      <w:contextualSpacing/>
    </w:pPr>
  </w:style>
  <w:style w:type="table" w:styleId="TableGrid">
    <w:name w:val="Table Grid"/>
    <w:basedOn w:val="TableNormal"/>
    <w:uiPriority w:val="39"/>
    <w:rsid w:val="0077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60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D3C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D5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kaggle.com/code/kingsleyofori/housing-new-dataset/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elley\Documents\Custom%20Office%20Templates\assign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5A834CBFED743EF84A471C792D5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F07D1-87C4-4532-A278-07E0CB8824C1}"/>
      </w:docPartPr>
      <w:docPartBody>
        <w:p w:rsidR="00785FB0" w:rsidRDefault="00785FB0">
          <w:pPr>
            <w:pStyle w:val="A5A834CBFED743EF84A471C792D5123D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CD80CC8F8744B1B9C9C0BA432C1B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301B9-801C-4B21-86FB-57D07C307974}"/>
      </w:docPartPr>
      <w:docPartBody>
        <w:p w:rsidR="00785FB0" w:rsidRDefault="00785FB0">
          <w:pPr>
            <w:pStyle w:val="5CD80CC8F8744B1B9C9C0BA432C1B9FB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10063FC7C15B419285CF791DCD4A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05C01-66DD-4111-A4EC-61B70318E8F9}"/>
      </w:docPartPr>
      <w:docPartBody>
        <w:p w:rsidR="00785FB0" w:rsidRDefault="00785FB0">
          <w:pPr>
            <w:pStyle w:val="10063FC7C15B419285CF791DCD4A5443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42AABE1AC3CB4817936E2A3E98AF4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4BAB-8280-469E-8FA4-298890880A5A}"/>
      </w:docPartPr>
      <w:docPartBody>
        <w:p w:rsidR="00785FB0" w:rsidRDefault="00785FB0">
          <w:pPr>
            <w:pStyle w:val="42AABE1AC3CB4817936E2A3E98AF42AD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8A2FB704FC140A1B26A3657F851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19C7B-A027-4424-ACB9-5B8C83338798}"/>
      </w:docPartPr>
      <w:docPartBody>
        <w:p w:rsidR="00785FB0" w:rsidRDefault="00785FB0">
          <w:pPr>
            <w:pStyle w:val="28A2FB704FC140A1B26A3657F8510AD9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D4CA38F7DC804C89AC4FAFB0F3D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27E03-590A-4CE6-B902-F9E6CF0451D2}"/>
      </w:docPartPr>
      <w:docPartBody>
        <w:p w:rsidR="00785FB0" w:rsidRDefault="00785FB0">
          <w:pPr>
            <w:pStyle w:val="D4CA38F7DC804C89AC4FAFB0F3D4F372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  <w:docPart>
      <w:docPartPr>
        <w:name w:val="9A5EFCB14A724928A711B6EAF907D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2090D-65A2-4B55-AE93-D72A740AE609}"/>
      </w:docPartPr>
      <w:docPartBody>
        <w:p w:rsidR="00785FB0" w:rsidRDefault="00785FB0">
          <w:pPr>
            <w:pStyle w:val="9A5EFCB14A724928A711B6EAF907D4CC"/>
          </w:pPr>
          <w:r>
            <w:rPr>
              <w:rStyle w:val="PlaceholderText"/>
            </w:rPr>
            <w:t>Provide instructions for submitting the project (Moodle, GitHub, etc.)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B0"/>
    <w:rsid w:val="00074B82"/>
    <w:rsid w:val="00561B43"/>
    <w:rsid w:val="005D6DC6"/>
    <w:rsid w:val="00785FB0"/>
    <w:rsid w:val="007F1D44"/>
    <w:rsid w:val="00886B32"/>
    <w:rsid w:val="009725EA"/>
    <w:rsid w:val="00D92149"/>
    <w:rsid w:val="00DF67BF"/>
    <w:rsid w:val="00F2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5FB0"/>
    <w:rPr>
      <w:color w:val="808080"/>
    </w:rPr>
  </w:style>
  <w:style w:type="paragraph" w:customStyle="1" w:styleId="A5A834CBFED743EF84A471C792D5123D">
    <w:name w:val="A5A834CBFED743EF84A471C792D5123D"/>
  </w:style>
  <w:style w:type="paragraph" w:customStyle="1" w:styleId="5CD80CC8F8744B1B9C9C0BA432C1B9FB">
    <w:name w:val="5CD80CC8F8744B1B9C9C0BA432C1B9FB"/>
  </w:style>
  <w:style w:type="paragraph" w:customStyle="1" w:styleId="10063FC7C15B419285CF791DCD4A5443">
    <w:name w:val="10063FC7C15B419285CF791DCD4A5443"/>
  </w:style>
  <w:style w:type="paragraph" w:customStyle="1" w:styleId="42AABE1AC3CB4817936E2A3E98AF42AD">
    <w:name w:val="42AABE1AC3CB4817936E2A3E98AF42AD"/>
  </w:style>
  <w:style w:type="paragraph" w:customStyle="1" w:styleId="28A2FB704FC140A1B26A3657F8510AD9">
    <w:name w:val="28A2FB704FC140A1B26A3657F8510AD9"/>
  </w:style>
  <w:style w:type="paragraph" w:customStyle="1" w:styleId="D4CA38F7DC804C89AC4FAFB0F3D4F372">
    <w:name w:val="D4CA38F7DC804C89AC4FAFB0F3D4F372"/>
  </w:style>
  <w:style w:type="paragraph" w:customStyle="1" w:styleId="9A5EFCB14A724928A711B6EAF907D4CC">
    <w:name w:val="9A5EFCB14A724928A711B6EAF907D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NotebookLocked xmlns="423c2801-f881-4cb2-bfb4-f0a47a021e21" xsi:nil="true"/>
    <Is_Collaboration_Space_Locked xmlns="423c2801-f881-4cb2-bfb4-f0a47a021e21" xsi:nil="true"/>
    <_ip_UnifiedCompliancePolicyUIAction xmlns="http://schemas.microsoft.com/sharepoint/v3" xsi:nil="true"/>
    <CultureName xmlns="423c2801-f881-4cb2-bfb4-f0a47a021e21" xsi:nil="true"/>
    <Distribution_Groups xmlns="423c2801-f881-4cb2-bfb4-f0a47a021e21" xsi:nil="true"/>
    <DefaultSectionNames xmlns="423c2801-f881-4cb2-bfb4-f0a47a021e21" xsi:nil="true"/>
    <Has_Teacher_Only_SectionGroup xmlns="423c2801-f881-4cb2-bfb4-f0a47a021e21" xsi:nil="true"/>
    <FolderType xmlns="423c2801-f881-4cb2-bfb4-f0a47a021e21" xsi:nil="true"/>
    <Owner xmlns="423c2801-f881-4cb2-bfb4-f0a47a021e21">
      <UserInfo>
        <DisplayName/>
        <AccountId xsi:nil="true"/>
        <AccountType/>
      </UserInfo>
    </Owner>
    <_ip_UnifiedCompliancePolicyProperties xmlns="http://schemas.microsoft.com/sharepoint/v3" xsi:nil="true"/>
    <NotebookType xmlns="423c2801-f881-4cb2-bfb4-f0a47a021e21" xsi:nil="true"/>
    <Teachers xmlns="423c2801-f881-4cb2-bfb4-f0a47a021e21">
      <UserInfo>
        <DisplayName/>
        <AccountId xsi:nil="true"/>
        <AccountType/>
      </UserInfo>
    </Teachers>
    <LMS_Mappings xmlns="423c2801-f881-4cb2-bfb4-f0a47a021e21" xsi:nil="true"/>
    <Invited_Teachers xmlns="423c2801-f881-4cb2-bfb4-f0a47a021e21" xsi:nil="true"/>
    <Invited_Students xmlns="423c2801-f881-4cb2-bfb4-f0a47a021e21" xsi:nil="true"/>
    <Math_Settings xmlns="423c2801-f881-4cb2-bfb4-f0a47a021e21" xsi:nil="true"/>
    <Self_Registration_Enabled xmlns="423c2801-f881-4cb2-bfb4-f0a47a021e21" xsi:nil="true"/>
    <AppVersion xmlns="423c2801-f881-4cb2-bfb4-f0a47a021e21" xsi:nil="true"/>
    <TeamsChannelId xmlns="423c2801-f881-4cb2-bfb4-f0a47a021e21" xsi:nil="true"/>
    <Templates xmlns="423c2801-f881-4cb2-bfb4-f0a47a021e21" xsi:nil="true"/>
    <Students xmlns="423c2801-f881-4cb2-bfb4-f0a47a021e21">
      <UserInfo>
        <DisplayName/>
        <AccountId xsi:nil="true"/>
        <AccountType/>
      </UserInfo>
    </Students>
    <Student_Groups xmlns="423c2801-f881-4cb2-bfb4-f0a47a021e21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CF2F01DFAB241BCA67690C67CEB51" ma:contentTypeVersion="35" ma:contentTypeDescription="Create a new document." ma:contentTypeScope="" ma:versionID="5cb7443fd9641203b2a5979603db55ed">
  <xsd:schema xmlns:xsd="http://www.w3.org/2001/XMLSchema" xmlns:xs="http://www.w3.org/2001/XMLSchema" xmlns:p="http://schemas.microsoft.com/office/2006/metadata/properties" xmlns:ns1="http://schemas.microsoft.com/sharepoint/v3" xmlns:ns3="423c2801-f881-4cb2-bfb4-f0a47a021e21" xmlns:ns4="6b730956-c03c-4e9c-97e0-d2492fdce057" targetNamespace="http://schemas.microsoft.com/office/2006/metadata/properties" ma:root="true" ma:fieldsID="7ff3e40e168ef26e4c1c15cc45cbbc4f" ns1:_="" ns3:_="" ns4:_="">
    <xsd:import namespace="http://schemas.microsoft.com/sharepoint/v3"/>
    <xsd:import namespace="423c2801-f881-4cb2-bfb4-f0a47a021e21"/>
    <xsd:import namespace="6b730956-c03c-4e9c-97e0-d2492fdce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4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3c2801-f881-4cb2-bfb4-f0a47a021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MediaServiceAutoTags" ma:index="37" nillable="true" ma:displayName="Tags" ma:internalName="MediaServiceAutoTags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30956-c03c-4e9c-97e0-d2492fdce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EF3FB-0ABD-44FB-AB5A-083177E6EE97}">
  <ds:schemaRefs>
    <ds:schemaRef ds:uri="http://schemas.microsoft.com/office/2006/metadata/properties"/>
    <ds:schemaRef ds:uri="http://schemas.microsoft.com/office/infopath/2007/PartnerControls"/>
    <ds:schemaRef ds:uri="423c2801-f881-4cb2-bfb4-f0a47a021e2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D2C3760-77DB-44D7-882E-8CAD8F7CB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28D5DD-CB1D-4E4D-92AB-A42E73AAA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23c2801-f881-4cb2-bfb4-f0a47a021e21"/>
    <ds:schemaRef ds:uri="6b730956-c03c-4e9c-97e0-d2492fdce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3F1C2D-8E22-4271-8C7A-1A178EA85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25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Robert R.</dc:creator>
  <cp:keywords/>
  <dc:description/>
  <cp:lastModifiedBy>Sayani Sarkar</cp:lastModifiedBy>
  <cp:revision>23</cp:revision>
  <dcterms:created xsi:type="dcterms:W3CDTF">2022-09-29T01:18:00Z</dcterms:created>
  <dcterms:modified xsi:type="dcterms:W3CDTF">2022-10-25T20:57:00Z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0x01010022FCF2F01DFAB241BCA67690C67CEB51</vt:lpwstr>
  </property>
</Properties>
</file>